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80" w:lineRule="exact"/>
        <w:rPr>
          <w:rFonts w:hint="default" w:ascii="Times New Roman" w:hAnsi="Times New Roman" w:eastAsia="SimSun" w:cs="Arial"/>
          <w:szCs w:val="21"/>
          <w:lang w:val="en-US" w:eastAsia="zh-CN"/>
        </w:rPr>
      </w:pPr>
      <w:r>
        <w:rPr>
          <w:rFonts w:hint="eastAsia" w:ascii="Times New Roman" w:hAnsi="Times New Roman" w:eastAsia="SimSun" w:cs="Arial"/>
          <w:szCs w:val="21"/>
          <w:lang w:val="en-US" w:eastAsia="zh-CN"/>
        </w:rPr>
        <w:t>
          import 'package:desktop_drop/desktop_drop_web.dart';
          <br/>
          import 'package:file_picker/_internal/file_picker_web.dart';
          <br/>
          import 'package:flutter_web_plugins/flutter_web_plugins.dart';
          <br/>
          void registerPlugins(Registrar registrar) {
          <br/>
            DesktopDropWeb.registerWith(registrar);
          <br/>
            FilePickerWeb.registerWith(registrar);
          <br/>
            registrar.registerMessageHandler();
          <br/>
          }
          <br/>
          import 'dart:io';
          <br/>
          import 'dart:math';
          <br/>
          import 'dart:typed_data';  //这个必须引入，因为用到了File
          <br/>
          import 'package:archive/archive_io.dart';
          <br/>
          import 'package:path/path.dart' as path;
          <br/>
          import 'package:flutter/material.dart';
          <br/>
          import 'package:desktop_drop/desktop_drop.dart';
          <br/>
          import 'package:bot_toast/bot_toast.dart';
          <br/>
          import 'package:file_picker/file_picker.dart';
          <br/>
          import 'package:flutter/services.dart';
          <br/>
          import 'package:window_manager/window_manager.dart';
          <br/>
          import 'widget/custom_check_box.dart';
          <br/>
          void main() async {
          <br/>
            WidgetsFlutterBinding.ensureInitialized();
          <br/>
            await windowManager.ensureInitialized();
          <br/>
            windowManager.waitUntilReadyToShow().then((_) async{
          <br/>
              await windowManager.setTitle('软著代码文档生成');
          <br/>
              await windowManager.setSize(const Size(550, 620));
          <br/>
              await windowManager.setPosition(const Offset(1000, 200));
          <br/>
              windowManager.show();
          <br/>
            });
          <br/>
            runApp(const MyApp());
          <br/>
          }
          <br/>
          class MyApp extends StatelessWidget {
          <br/>
            const MyApp({Key? key}) : super(key: key);
          <br/>
            @override
          <br/>
            Widget build(BuildContext context) {
          <br/>
              return MaterialApp(
          <br/>
                title: '软著代码生成',
          <br/>
                builder: BotToastInit(),
          <br/>
                debugShowCheckedModeBanner: false,
          <br/>
                navigatorObservers: [BotToastNavigatorObserver()],
          <br/>
                theme: ThemeData(primarySwatch: Colors.blue),
          <br/>
                home: const MyHomePage(),
          <br/>
              );
          <br/>
            }
          <br/>
          }
          <br/>
          class MyHomePage extends StatefulWidget {
          <br/>
            const MyHomePage({Key? key}) : super(key: key);
          <br/>
            @override
          <br/>
            State&lt;MyHomePage&gt; createState() =&gt; _MyHomePageState();
          <br/>
          }
          <br/>
          class _MyHomePageState extends State&lt;MyHomePage&gt; {
          <br/>
            late TextEditingController headerInputController;
          <br/>
            late FocusNode headerInputFocusNode;
          <br/>
            String? headerInputErrorText;
          <br/>
            Color directoryFocusColor = Colors.grey;
          <br/>
            bool directoryDragging = false;
          <br/>
            Directory? selectedDirectory;
          <br/>
            late TextEditingController codeSuffixInputController;
          <br/>
            late FocusNode codeSuffixInputFocusNode;
          <br/>
            String? codeSuffixErrorText;
          <br/>
            List&lt;String&gt; codeSuffix = ['dart'];
          <br/>
            bool removeAnnotation = true;
          <br/>
            bool removeEmptyLine = true;
          <br/>
            @override
          <br/>
            void initState() {
          <br/>
              super.initState();
          <br/>
              headerInputController = TextEditingController(text: '');
          <br/>
              headerInputFocusNode = FocusNode();
          <br/>
              codeSuffixInputController = TextEditingController(text: '');
          <br/>
              codeSuffixInputFocusNode = FocusNode();
          <br/>
            }
          <br/>
            void startExtractCode () async {
          <br/>
              if (headerInputController.text.trim().isEmpty) {
          <br/>
                setState(() {headerInputErrorText = '请输入文档头部标题';});
          <br/>
                FocusScope.of(context).requestFocus(headerInputFocusNode);
          <br/>
                return;
          <br/>
              }
          <br/>
              if (selectedDirectory == null) {
          <br/>
                setState(() {directoryFocusColor = Colors.red;});
          <br/>
                BotToast.showText(text: '请选中代码文件夹');
          <br/>
                return;
          <br/>
              }
          <br/>
              if (codeSuffix.isEmpty) {
          <br/>
                setState(() {codeSuffixErrorText = '至少填写一种代码文件';});
          <br/>
                FocusScope.of(context).requestFocus(codeSuffixInputFocusNode);
          <br/>
                return;
          <br/>
              }
          <br/>
              var hideLoading = BotToast.showLoading();
          <br/>
              List&lt;FileSystemEntity&gt;? list = await selectedDirectory?.list().toList();
          <br/>
              String content = '';
          <br/>
              int len = (list?.length ?? 0);
          <br/>
              if (len &lt;= 0) {
          <br/>
                hideLoading();
          <br/>
                BotToast.showText(text: '选中文件夹为空');
          <br/>
                return;
          <br/>
              }
          <br/>
              try {
          <br/>
                for (int i = 0; i &lt; len; i++) {
          <br/>
                  FileSystemEntity item = list![i];
          <br/>
                  content += await readPath(item);
          <br/>
                }
          <br/>
              } catch (e) {
          <br/>
                BotToast.showText(text: '文件读取失败');
          <br/>
              }
          <br/>
              content = content.replaceAll('&lt;', '&lt;').replaceAll('&gt;', '&gt;');
          <br/>
              content = content.replaceAll('\n\r', '\n');
          <br/>
              if (removeAnnotation) {
          <br/>
                content = removeAnnotationFromCode(content);
          <br/>
              }
          <br/>
              List&lt;String&gt; strList = [];
          <br/>
              content.split('\n').forEach((item) {
          <br/>
                String str = item.trimRight(); // 去除右边空格
          <br/>
                strList.add(str.replaceAll(' ', ' ')); // 空格转义
          <br/>
                strList.add('&lt;br/&gt;');
          <br/>
              });
          <br/>
              if (removeEmptyLine) {
          <br/>
                strList = strList.where((element) {
          <br/>
                  String text = element.trim();
          <br/>
                  if (text.isEmpty) return false;
          <br/>
                  text = text.replaceAll(' ', '');
          <br/>
                  if (text.isEmpty) return false;
          <br/>
                  text = text.replaceAll('&lt;br/&gt;', '');
          <br/>
                  if (text.isEmpty) return false;
          <br/>
                  return true;
          <br/>
                }).toList();
          <br/>
              }
          <br/>
              content = strList.join('&lt;br/&gt;');
          <br/>
              Directory tempDir = Directory.systemTemp;
          <br/>
              ByteData data = await rootBundle.load('assets/tpl.docx');
          <br/>
              File docFile = File(path.join(tempDir.path, 'copyright_gen_tpl.docx'));
          <br/>
              await docFile.writeAsBytes(data.buffer.asUint8List());
          <br/>
              Uint8List bytes = docFile.readAsBytesSync();
          <br/>
              Archive zip = ZipDecoder().decodeBytes(bytes);
          <br/>
              String zipExtName = path.join(tempDir.path, generateRandomId());
          <br/>
              Directory zipDir = Directory(zipExtName);
          <br/>
              await zipDir.create();
          <br/>
              for (ArchiveFile file in zip.files) {
          <br/>
                if (file.isFile) {
          <br/>
                  File f = File(path.join(zipExtName, file.name));
          <br/>
                  String tpl = bytesToString(file.content);
          <br/>
                  tpl = tpl.replaceAll('{{content}}', content);
          <br/>
                  tpl = tpl.replaceAll('某某某有限公司', headerInputController.text);
          <br/>
                  await f.writeAsString(tpl);
          <br/>
                } else {
          <br/>
                  Directory d = Directory(path.join(zipExtName, file.name));
          <br/>
                  await d.create(recursive: true);
          <br/>
                }
          <br/>
              }
          <br/>
              File zipFile = File(path.join(tempDir.path, generateRandomId() + '.zip'));
          <br/>
              ZipFileEncoder newZip = ZipFileEncoder();
          <br/>
              newZip.create(zipFile.path);
          <br/>
              newZip.addDirectory(zipDir, includeDirName: false);
          <br/>
              newZip.close();
          <br/>
              Directory rootDir = Directory.current;
          <br/>
              int now = DateTime.now().millisecondsSinceEpoch;
          <br/>
              Uint8List docData = await zipFile.readAsBytes();
          <br/>
              File docFile2 = File(path.join(rootDir.path, 'output_$now.docx'));
          <br/>
              await docFile2.writeAsBytes(docData);
          <br/>
              await zipDir.delete(recursive: true);
          <br/>
              await docFile.delete();
          <br/>
              await zipFile.delete();
          <br/>
              hideLoading();
          <br/>
              showDialog(
          <br/>
                context: context,
          <br/>
                builder: (context) {
          <br/>
                  return AlertDialog(
          <br/>
                    title: const Text('提取代码成功'),
          <br/>
                    content: Text('文件已经生成在 ${docFile2.path}'),
          <br/>
                    actions: &lt;Widget&gt;[
          <br/>
                      ElevatedButton(
          <br/>
                        child: const Text('关闭'),
          <br/>
                        style: ElevatedButton.styleFrom(primary: Colors.grey),
          <br/>
                        onPressed: Navigator.of(context).pop,
          <br/>
                      ),
          <br/>
                      ElevatedButton(
          <br/>
                        child: const Text('打开文档'),
          <br/>
                        onPressed: () {
          <br/>
                          if (Platform.isWindows) {
          <br/>
                            Process.run('start', [docFile2.path], runInShell: true);
          <br/>
                          }
          <br/>
                          Navigator.of(context).pop();
          <br/>
                        },
          <br/>
                      ),
          <br/>
                    ],
          <br/>
                  );
          <br/>
                },
          <br/>
              );
          <br/>
            }
          <br/>
            String removeAnnotationFromCode (String code) {
          <br/>
              String result = code;
          <br/>
              List&lt;String&gt; lines = code.split('\n');
          <br/>
              for (int i = 0; i &lt; lines.length; i++) {
          <br/>
                String line = lines[i].trim(); //  去除字符串前后空白
          <br/>
                if (line.startsWith('//')) lines[i] = ''; // 如果是// 开头就清除当前行
          <br/>
              }
          <br/>
              result = lines.join('\n');
          <br/>
              return result;
          <br/>
            }
          <br/>
            Future&lt;String&gt; readPath (FileSystemEntity item) async {
          <br/>
              FileStat stat = await item.stat();
          <br/>
              String _content = '';
          <br/>
              if (stat.type == FileSystemEntityType.directory) {
          <br/>
                Directory dir = Directory(item.path);
          <br/>
                List&lt;FileSystemEntity&gt; list = await dir.list().toList();
          <br/>
                int len = list.length;
          <br/>
                for (int i = 0; i &lt; len; i++) {
          <br/>
                  _content += await readPath(list[i]);
          <br/>
                }
          <br/>
              } else {
          <br/>
                File file = File(item.path);
          <br/>
                String extname = path.extension(item.path);
          <br/>
                extname = extname.isEmpty ? '' : extname.substring(1);
          <br/>
                if (codeSuffix.contains(extname)) {
          <br/>
                  _content += await file.readAsString();
          <br/>
                }
          <br/>
              }
          <br/>
              return _content;
          <br/>
            }
          <br/>
            OutlineInputBorder getOutlineInputBorder (Color color) {
          <br/>
              return OutlineInputBorder(
          <br/>
                borderRadius: const BorderRadius.all(Radius.circular(10)),
          <br/>
                borderSide: BorderSide(color: color, width: 2.0),
          <br/>
              );
          <br/>
            }
          <br/>
            @override
          <br/>
            Widget build(BuildContext context) {
          <br/>
              return Container(
          <br/>
                decoration: BoxDecoration(
          <br/>
                  border: Border.all(color: Colors.grey, width: 1.0),
          <br/>
                ),
          <br/>
                child: Scaffold(
          <br/>
                  body: Column(
          <br/>
                    children: [
          <br/>
                      Expanded(child: Center(
          <br/>
                        child: Container(
          <br/>
                          constraints: const BoxConstraints(
          <br/>
                            maxWidth: 500
          <br/>
                          ),
          <br/>
                          child: ListView(
          <br/>
                            padding: const EdgeInsets.all(8),
          <br/>
                            children: [
          <br/>
                              const SizedBox(height: 20),
          <br/>
                              TextField(
          <br/>
                                controller: headerInputController,
          <br/>
                                focusNode: headerInputFocusNode,
          <br/>
                                decoration: InputDecoration(
          <br/>
                                  contentPadding: const EdgeInsets.symmetric(horizontal: 20),
          <br/>
                                  labelText: "文档头部标题",
          <br/>
                                  labelStyle: const TextStyle(color: Colors.grey),
          <br/>
                                  hintText: "输入文档描述",
          <br/>
                                  errorText: headerInputErrorText,
          <br/>
                                  prefixIcon: const Icon(Icons.title),
          <br/>
                                  border: getOutlineInputBorder(Colors.grey),
          <br/>
                                  enabledBorder: getOutlineInputBorder(Colors.grey),
          <br/>
                                  errorBorder: getOutlineInputBorder(Colors.red),
          <br/>
                                  focusedBorder: getOutlineInputBorder(Colors.blue),
          <br/>
                                ),
          <br/>
                                onChanged: (val) {
          <br/>
                                  setState(() {
          <br/>
                                    headerInputErrorText = null;
          <br/>
                                  });
          <br/>
                                },
          <br/>
                              ),
          <br/>
                              Stack(
          <br/>
                                children: [
          <br/>
                                  MouseRegion(
          <br/>
                                    cursor: SystemMouseCursors.click,
          <br/>
                                    onHover: (e) {
          <br/>
                                      setState(() {
          <br/>
                                        directoryFocusColor = Colors.blue;
          <br/>
                                      });
          <br/>
                                    },
          <br/>
                                    onExit: (e) {
          <br/>
                                      setState(() {
          <br/>
                                        directoryFocusColor = Colors.grey;
          <br/>
                                      });
          <br/>
                                    },
          <br/>
                                    child: DropTarget(
          <br/>
                                      child: GestureDetector(
          <br/>
                                        onTap: () async {
          <br/>
                                          var hideLoading = BotToast.showLoading();
          <br/>
                                          await Future.delayed(const Duration(milliseconds: 150));
          <br/>
                                          FilePicker.platform.getDirectoryPath().then((value) {
          <br/>
                                            hideLoading();
          <br/>
                                            if (value != null) {
          <br/>
                                              setState(() {
          <br/>
                                                selectedDirectory = Directory(value);
          <br/>
                                              });
          <br/>
                                            }
          <br/>
                                          });
          <br/>
                                        },
          <br/>
                                        child: Container(
          <br/>
                                          margin: const EdgeInsets.symmetric(vertical: 20),
          <br/>
                                          height: 200, alignment: Alignment.center,
          <br/>
                                          decoration: BoxDecoration(
          <br/>
                                            borderRadius: const BorderRadius.all(Radius.circular(10)),
          <br/>
                                            border: Border.all(width: 2, color: directoryFocusColor)
          <br/>
                                          ),
          <br/>
                                          child: Column(
          <br/>
                                            mainAxisAlignment: MainAxisAlignment.center,
          <br/>
                                            children: [
          <br/>
                                              Icon(
          <br/>
                                                Icons.create_new_folder, size: 55,
          <br/>
                                                color: directoryFocusColor,
          <br/>
                                              ),
          <br/>
                                              Text('点击选择，或者拖拽进入', style: TextStyle(color: directoryFocusColor)),
          <br/>
                                              selectedDirectory == null
          <br/>
                                              ? const SizedBox()
          <br/>
                                              : Text(selectedDirectory!.path, style: TextStyle(color: directoryFocusColor))
          <br/>
                                            ],
          <br/>
                                          ),
          <br/>
                                        ),
          <br/>
                                      ),
          <br/>
                                      onDragEntered: (e) {
          <br/>
                                        setState(() {
          <br/>
                                          directoryFocusColor = Colors.blue;
          <br/>
                                          directoryDragging = true;
          <br/>
                                        });
          <br/>
                                      },
          <br/>
                                      onDragExited: (detail) {
          <br/>
                                        setState(() {
          <br/>
                                          directoryFocusColor = Colors.grey;
          <br/>
                                          directoryDragging = false;
          <br/>
                                        });
          <br/>
                                      },
          <br/>
                                      onDragDone: (detail) {
          <br/>
                                        Directory directory = Directory(detail.urls[0].toFilePath());
          <br/>
                                        if (!directory.existsSync()) {
          <br/>
                                          BotToast.showText(text: '不是一个有效的目录');
          <br/>
                                        } else {
          <br/>
                                          setState(() {
          <br/>
                                            selectedDirectory = directory;
          <br/>
                                          });
          <br/>
                                        }
          <br/>
                                      }
          <br/>
                                    ),
          <br/>
                                  ),
          <br/>
                                  Positioned(
          <br/>
                                    top: 13,
          <br/>
                                    left: 37,
          <br/>
                                    child: Container(
          <br/>
                                      padding: const EdgeInsets.symmetric(horizontal: 4),
          <br/>
                                      color: Colors.white,
          <br/>
                                      child: Text(
          <br/>
                                        '打开代码文件夹', style: TextStyle(
          <br/>
                                          fontSize: 12,
          <br/>
                                          color: directoryFocusColor
          <br/>
                                        ),
          <br/>
                                      ),
          <br/>
                                    )
          <br/>
                                  ),
          <br/>
                                ],
          <br/>
                              ),
          <br/>
                              TextField(
          <br/>
                                controller: codeSuffixInputController,
          <br/>
                                focusNode: codeSuffixInputFocusNode,
          <br/>
                                decoration: InputDecoration(
          <br/>
                                  contentPadding: const EdgeInsets.symmetric(horizontal: 20),
          <br/>
                                  labelText: "代码后缀名",
          <br/>
                                  labelStyle: const TextStyle(color: Colors.grey),
          <br/>
                                  hintText: "输入后回车确认",
          <br/>
                                  errorText: codeSuffixErrorText,
          <br/>
                                  prefixIcon: const Icon(Icons.code),
          <br/>
                                  border: getOutlineInputBorder(Colors.grey),
          <br/>
                                  errorBorder: getOutlineInputBorder(Colors.red),
          <br/>
                                  enabledBorder: getOutlineInputBorder(Colors.grey),
          <br/>
                                  focusedBorder: getOutlineInputBorder(Colors.blue),
          <br/>
                                ),
          <br/>
                                onSubmitted: (val) {
          <br/>
                                  codeSuffixInputController.text = '';
          <br/>
                                  if (codeSuffix.contains(val.trim())) {
          <br/>
                                    BotToast.showText(text: '已存在后缀名');
          <br/>
                                  } else {
          <br/>
                                    setState(() {
          <br/>
                                      codeSuffix.add(val);
          <br/>
                                    });
          <br/>
                                  }
          <br/>
                                  FocusScope.of(context).requestFocus(codeSuffixInputFocusNode);
          <br/>
                                },
          <br/>
                              ),
          <br/>
                              Container(
          <br/>
                                padding: const EdgeInsets.all(10),
          <br/>
                                margin: const EdgeInsets.symmetric(vertical: 5),
          <br/>
                                decoration: BoxDecoration(
          <br/>
                                  borderRadius: const BorderRadius.all(Radius.circular(10)),
          <br/>
                                  border: Border.all(width: 2, color: Colors.grey)
          <br/>
                                ),
          <br/>
                                child: Wrap(
          <br/>
                                  direction: Axis.horizontal,
          <br/>
                                  children: [
          <br/>
                                    ...codeSuffix.map((suffix) {
          <br/>
                                      return Padding(
          <br/>
                                        padding: const EdgeInsets.all(5),
          <br/>
                                        child: Chip(
          <br/>
                                          label: Text(suffix),
          <br/>
                                          deleteIcon: const Icon(Icons.close, size: 16),
          <br/>
                                          deleteIconColor: Colors.black54,
          <br/>
                                          onDeleted: () {
          <br/>
                                            setState(() {
          <br/>
                                              codeSuffix.remove(suffix);
          <br/>
                                            });
          <br/>
                                          },
          <br/>
                                        ),
          <br/>
                                      );
          <br/>
                                    }).toList(),
          <br/>
                                    codeSuffix.isEmpty
          <br/>
                                      ? const Text(' 请输入需要提取代码的文件后缀名', style: TextStyle(color: Colors.grey))
          <br/>
                                      : const SizedBox(),
          <br/>
                                  ],
          <br/>
                                ),
          <br/>
                              ),
          <br/>
                              Row(
          <br/>
                                children: [
          <br/>
                                  CustomCheckBox(
          <br/>
                                    value: removeAnnotation,
          <br/>
                                    label: '去除注释',
          <br/>
                                    onChanged: (val) {
          <br/>
                                      removeAnnotation = val;
          <br/>
                                    },
          <br/>
                                  ),
          <br/>
                                  CustomCheckBox(
          <br/>
                                    value: removeEmptyLine,
          <br/>
                                    label: '去除空行',
          <br/>
                                    onChanged: (val) {
          <br/>
                                      removeEmptyLine = val;
          <br/>
                                    },
          <br/>
                                  )
          <br/>
                                ],
          <br/>
                              ),
          <br/>
                              const SizedBox(height: 20),
          <br/>
                              ElevatedButton(
          <br/>
                                child: Container(
          <br/>
                                  height: 40, alignment: Alignment.center,
          <br/>
                                  child: const Text('开始提取代码'),
          <br/>
                                ),
          <br/>
                                onPressed: startExtractCode,
          <br/>
                              ),
          <br/>
                              const SizedBox(height: 20),
          <br/>
                            ],
          <br/>
                          )
          <br/>
                        ),
          <br/>
                      ))
          <br/>
                    ],
          <br/>
                  ),
          <br/>
                ),
          <br/>
              );
          <br/>
            }
          <br/>
          }
          <br/>
          String generateRandomId() {
          <br/>
            var random = Random();
          <br/>
            var id = '';
          <br/>
            for (var i = 0; i &lt; 10; i++) {
          <br/>
              id += random.nextInt(10).toString();
          <br/>
            }
          <br/>
            return 'copyright_gen_' + id;
          <br/>
          }
          <br/>
          String bytesToString (Uint8List bytes) {
          <br/>
            String string = String.fromCharCodes(bytes);
          <br/>
            return string;
          <br/>
          }import 'package:flutter/material.dart';
          <br/>
          class CustomCheckBox extends StatefulWidget {
          <br/>
            final bool value;
          <br/>
            final String label;
          <br/>
            final Function(bool)? onChanged;
          <br/>
            const CustomCheckBox({
          <br/>
              Key? key,
          <br/>
              required this.value,
          <br/>
              required this.label,
          <br/>
              this.onChanged,
          <br/>
            }) : super(key: key);
          <br/>
            @override
          <br/>
            _CustomCheckBoxState createState() =&gt; _CustomCheckBoxState();
          <br/>
          }
          <br/>
          class _CustomCheckBoxState extends State&lt;CustomCheckBox&gt; {
          <br/>
            late bool value;
          <br/>
            @override
          <br/>
            void initState() {
          <br/>
              super.initState();
          <br/>
              value = widget.value;
          <br/>
            }
          <br/>
            @override
          <br/>
            Widget build(BuildContext context) {
          <br/>
              return MouseRegion(
          <br/>
                cursor: SystemMouseCursors.click,
          <br/>
                child: GestureDetector(
          <br/>
                  onTap: () {
          <br/>
                    setState(() {
          <br/>
                      value = !value;
          <br/>
                    });
          <br/>
                    widget.onChanged?.call(value);
          <br/>
                  },
          <br/>
                  child: Row(
          <br/>
                    children: [
          <br/>
                      Checkbox(
          <br/>
                        value: value,
          <br/>
                        onChanged: (val) {
          <br/>
                          setState(() {
          <br/>
                            value = val!;
          <br/>
                          });
          <br/>
                          widget.onChanged?.call(value);
          <br/>
                        },
          <br/>
                      ),
          <br/>
                      Text(widget.label),
          <br/>
                    ],
          <br/>
                  ),
          <br/>
                ),
          <br/>
              );
          <br/>
            }
          <br/>
          }
        </w:t>
      </w:r>
      <w:bookmarkStart w:id="0" w:name="_GoBack"/>
      <w:bookmarkEnd w:id="0"/>
    </w:p>
    <w:sectPr>
      <w:headerReference r:id="rId3" w:type="default"/>
      <w:headerReference r:id="rId4" w:type="even"/>
      <w:pgSz w:w="11906" w:h="16838"/>
      <w:pgMar w:top="1304" w:right="1797" w:bottom="1304" w:left="1797" w:header="851" w:footer="992" w:gutter="0"/>
      <w:lnNumType w:countBy="1"/>
      <w:cols w:space="720" w:num="1"/>
      <w:docGrid w:type="lines"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å®ä½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Unifont">
    <w:altName w:val="Cambria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40001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ohit Devanagari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40001" w:csb1="00000000"/>
  </w:font>
  <w:font w:name="Noto Sans CJK SC">
    <w:altName w:val="Microsoft YaHei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Liberation Mono">
    <w:altName w:val="Courier New"/>
    <w:panose1 w:val="00000000000000000000"/>
    <w:charset w:val="01"/>
    <w:family w:val="modern"/>
    <w:pitch w:val="default"/>
    <w:sig w:usb0="00000000" w:usb1="00000000" w:usb2="00000000" w:usb3="00000000" w:csb0="00040001" w:csb1="00000000"/>
  </w:font>
  <w:font w:name="DejaVu Sans Mono">
    <w:altName w:val="Arial"/>
    <w:panose1 w:val="00000000000000000000"/>
    <w:charset w:val="01"/>
    <w:family w:val="modern"/>
    <w:pitch w:val="default"/>
    <w:sig w:usb0="00000000" w:usb1="00000000" w:usb2="00000000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right="360"/>
      <w:rPr>
        <w:rFonts w:hint="default" w:eastAsia="DengXian"/>
        <w:sz w:val="20"/>
        <w:szCs w:val="20"/>
        <w:lang w:val="en-US" w:eastAsia="zh-CN"/>
      </w:rPr>
    </w:pPr>
    <w:r>
      <w:rPr>
        <w:sz w:val="20"/>
        <w:szCs w:val="20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margin">
                <wp:posOffset>5080635</wp:posOffset>
              </wp:positionH>
              <wp:positionV relativeFrom="paragraph">
                <wp:posOffset>6350</wp:posOffset>
              </wp:positionV>
              <wp:extent cx="191135" cy="147320"/>
              <wp:effectExtent l="0" t="0" r="0" b="0"/>
              <wp:wrapSquare wrapText="bothSides"/>
              <wp:docPr id="2" name="ææ¬æ¡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1135" cy="147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7"/>
                            <w:rPr>
                              <w:rStyle w:val="11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11"/>
                            </w:rPr>
                            <w:instrText xml:space="preserve">PAGE 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1"/>
                            </w:rPr>
                            <w:t>32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0.05pt;margin-top:0.5pt;height:11.6pt;width:15.05pt;mso-position-horizontal-relative:margin;mso-wrap-distance-bottom:0pt;mso-wrap-distance-left:0pt;mso-wrap-distance-right:0pt;mso-wrap-distance-top:0pt;z-index:251659264;mso-width-relative:page;mso-height-relative:page;" filled="f" stroked="f" coordsize="21600,21600" o:gfxdata="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Md+xEPWAAAACAEAAA8A&#10;AAAAAAAAAQAgAAAAIgAAAGRycy9kb3ducmV2LnhtbFBLAQIUABQAAAAIAIdO4kAvtHc/pwEAADED&#10;AAAOAAAAAAAAAAEAIAAAACUBAABkcnMvZTJvRG9jLnhtbFBLBQYAAAAABgAGAFkBAAA+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7"/>
                      <w:rPr>
                        <w:rStyle w:val="11"/>
                      </w:rPr>
                    </w:pPr>
                    <w:r>
                      <w:fldChar w:fldCharType="begin"/>
                    </w:r>
                    <w:r>
                      <w:rPr>
                        <w:rStyle w:val="11"/>
                      </w:rPr>
                      <w:instrText xml:space="preserve">PAGE  </w:instrText>
                    </w:r>
                    <w:r>
                      <w:fldChar w:fldCharType="separate"/>
                    </w:r>
                    <w:r>
                      <w:rPr>
                        <w:rStyle w:val="11"/>
                      </w:rPr>
                      <w:t>32</w:t>
                    </w:r>
                    <w: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hint="eastAsia"/>
        <w:sz w:val="20"/>
        <w:szCs w:val="20"/>
        <w:lang w:val="en-US" w:eastAsia="zh-CN"/>
      </w:rPr>
      <w:t>某某某有限公司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right="360"/>
    </w:pPr>
    <w: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66040" cy="153670"/>
              <wp:effectExtent l="0" t="0" r="0" b="0"/>
              <wp:wrapSquare wrapText="bothSides"/>
              <wp:docPr id="1" name="ææ¬æ¡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04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7"/>
                            <w:rPr>
                              <w:rStyle w:val="11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11"/>
                            </w:rPr>
                            <w:instrText xml:space="preserve">PAGE 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1"/>
                            </w:rPr>
                            <w:t xml:space="preserve"> 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2.1pt;width:5.2pt;mso-position-horizontal:right;mso-position-horizontal-relative:margin;mso-wrap-distance-bottom:0pt;mso-wrap-distance-left:0pt;mso-wrap-distance-right:0pt;mso-wrap-distance-top:0pt;mso-wrap-style:none;z-index:251658240;mso-width-relative:page;mso-height-relative:page;" filled="f" stroked="f" coordsize="21600,21600" o:gfxdata="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MG3s70AAAAAMB&#10;AAAPAAAAAAAAAAEAIAAAACIAAABkcnMvZG93bnJldi54bWxQSwECFAAUAAAACACHTuJAPIlAbbEB&#10;AABIAwAADgAAAAAAAAABACAAAAAfAQAAZHJzL2Uyb0RvYy54bWxQSwUGAAAAAAYABgBZAQAAQgUA&#10;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Style w:val="11"/>
                      </w:rPr>
                    </w:pPr>
                    <w:r>
                      <w:fldChar w:fldCharType="begin"/>
                    </w:r>
                    <w:r>
                      <w:rPr>
                        <w:rStyle w:val="11"/>
                      </w:rPr>
                      <w:instrText xml:space="preserve">PAGE  </w:instrText>
                    </w:r>
                    <w:r>
                      <w:fldChar w:fldCharType="separate"/>
                    </w:r>
                    <w:r>
                      <w:rPr>
                        <w:rStyle w:val="11"/>
                      </w:rPr>
                      <w:t xml:space="preserve"> </w:t>
                    </w:r>
                    <w: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4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HorizontalSpacing w:val="105"/>
  <w:drawingGridVerticalSpacing w:val="143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C85"/>
    <w:rsid w:val="0001578D"/>
    <w:rsid w:val="0009007A"/>
    <w:rsid w:val="000A410B"/>
    <w:rsid w:val="000C0BE4"/>
    <w:rsid w:val="00122351"/>
    <w:rsid w:val="00130E94"/>
    <w:rsid w:val="00150CBE"/>
    <w:rsid w:val="001757A2"/>
    <w:rsid w:val="001F0C85"/>
    <w:rsid w:val="0022724E"/>
    <w:rsid w:val="00282B48"/>
    <w:rsid w:val="00295ECB"/>
    <w:rsid w:val="00296823"/>
    <w:rsid w:val="00354D42"/>
    <w:rsid w:val="0037635C"/>
    <w:rsid w:val="00417A8C"/>
    <w:rsid w:val="00443D3E"/>
    <w:rsid w:val="0044621C"/>
    <w:rsid w:val="00446974"/>
    <w:rsid w:val="004860F8"/>
    <w:rsid w:val="004B7116"/>
    <w:rsid w:val="00565668"/>
    <w:rsid w:val="0057257D"/>
    <w:rsid w:val="00586BDF"/>
    <w:rsid w:val="007157EC"/>
    <w:rsid w:val="00760553"/>
    <w:rsid w:val="00761A91"/>
    <w:rsid w:val="007A1361"/>
    <w:rsid w:val="007E0F1C"/>
    <w:rsid w:val="00813CE5"/>
    <w:rsid w:val="00863C15"/>
    <w:rsid w:val="008B3F5B"/>
    <w:rsid w:val="00901658"/>
    <w:rsid w:val="00987AB6"/>
    <w:rsid w:val="009A502D"/>
    <w:rsid w:val="009F5AE3"/>
    <w:rsid w:val="00A31E8F"/>
    <w:rsid w:val="00A3658D"/>
    <w:rsid w:val="00AA39E8"/>
    <w:rsid w:val="00AF4736"/>
    <w:rsid w:val="00B328E0"/>
    <w:rsid w:val="00B817C1"/>
    <w:rsid w:val="00BC5741"/>
    <w:rsid w:val="00BD1BE6"/>
    <w:rsid w:val="00C42A5E"/>
    <w:rsid w:val="00CA05C8"/>
    <w:rsid w:val="00CA21B9"/>
    <w:rsid w:val="00CB2570"/>
    <w:rsid w:val="00CC7E5C"/>
    <w:rsid w:val="00CD3652"/>
    <w:rsid w:val="00D1151E"/>
    <w:rsid w:val="00D21AF6"/>
    <w:rsid w:val="00D944D8"/>
    <w:rsid w:val="00D9774D"/>
    <w:rsid w:val="00DA0EB4"/>
    <w:rsid w:val="00E02D16"/>
    <w:rsid w:val="00E11DE4"/>
    <w:rsid w:val="00E56D66"/>
    <w:rsid w:val="00E636BE"/>
    <w:rsid w:val="00E90B2F"/>
    <w:rsid w:val="00EC542C"/>
    <w:rsid w:val="00ED28B7"/>
    <w:rsid w:val="00F96DC7"/>
    <w:rsid w:val="00FC53B1"/>
    <w:rsid w:val="00FD4854"/>
    <w:rsid w:val="05056E87"/>
    <w:rsid w:val="08875902"/>
    <w:rsid w:val="08D45214"/>
    <w:rsid w:val="18EA313F"/>
    <w:rsid w:val="1A0748DD"/>
    <w:rsid w:val="1E512233"/>
    <w:rsid w:val="22D57D28"/>
    <w:rsid w:val="27C34DDE"/>
    <w:rsid w:val="2C694189"/>
    <w:rsid w:val="2D207DBC"/>
    <w:rsid w:val="2E333E1D"/>
    <w:rsid w:val="38C26BC9"/>
    <w:rsid w:val="3B3C6E98"/>
    <w:rsid w:val="4533014C"/>
    <w:rsid w:val="58D1114B"/>
    <w:rsid w:val="5DD04C6C"/>
    <w:rsid w:val="64FE2A2A"/>
    <w:rsid w:val="748907B1"/>
    <w:rsid w:val="7A4B3C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DengXian" w:cs="Unifont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iPriority="99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Liberation Serif" w:hAnsi="Liberation Serif" w:eastAsia="DengXian" w:cs="Unifont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uppressAutoHyphens/>
      <w:spacing w:before="120" w:after="120"/>
    </w:pPr>
    <w:rPr>
      <w:rFonts w:ascii="Liberation Serif" w:hAnsi="Liberation Serif" w:cs="Lohit Devanagari"/>
      <w:i/>
      <w:iCs/>
      <w:sz w:val="24"/>
    </w:rPr>
  </w:style>
  <w:style w:type="paragraph" w:styleId="4">
    <w:name w:val="Document Map"/>
    <w:basedOn w:val="1"/>
    <w:semiHidden/>
    <w:uiPriority w:val="0"/>
    <w:pPr>
      <w:shd w:val="clear" w:color="auto" w:fill="000080"/>
    </w:pPr>
  </w:style>
  <w:style w:type="paragraph" w:styleId="5">
    <w:name w:val="Body Text"/>
    <w:basedOn w:val="1"/>
    <w:link w:val="18"/>
    <w:uiPriority w:val="0"/>
    <w:pPr>
      <w:suppressAutoHyphens/>
      <w:spacing w:after="140" w:line="276" w:lineRule="auto"/>
    </w:pPr>
    <w:rPr>
      <w:rFonts w:ascii="Liberation Serif" w:hAnsi="Liberation Serif" w:cs="Unifont"/>
    </w:rPr>
  </w:style>
  <w:style w:type="paragraph" w:styleId="6">
    <w:name w:val="footer"/>
    <w:basedOn w:val="1"/>
    <w:link w:val="1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"/>
    <w:basedOn w:val="5"/>
    <w:uiPriority w:val="0"/>
    <w:rPr>
      <w:rFonts w:cs="Lohit Devanagari"/>
    </w:rPr>
  </w:style>
  <w:style w:type="character" w:styleId="11">
    <w:name w:val="page number"/>
    <w:basedOn w:val="10"/>
    <w:uiPriority w:val="0"/>
  </w:style>
  <w:style w:type="character" w:styleId="12">
    <w:name w:val="line number"/>
    <w:unhideWhenUsed/>
    <w:uiPriority w:val="99"/>
  </w:style>
  <w:style w:type="paragraph" w:customStyle="1" w:styleId="13">
    <w:name w:val="Heading"/>
    <w:basedOn w:val="1"/>
    <w:next w:val="5"/>
    <w:qFormat/>
    <w:uiPriority w:val="0"/>
    <w:pPr>
      <w:keepNext/>
      <w:suppressAutoHyphens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4">
    <w:name w:val="Preformatted Text"/>
    <w:basedOn w:val="1"/>
    <w:qFormat/>
    <w:uiPriority w:val="0"/>
    <w:pPr>
      <w:suppressAutoHyphens/>
    </w:pPr>
    <w:rPr>
      <w:rFonts w:ascii="Liberation Mono" w:hAnsi="Liberation Mono" w:eastAsia="DejaVu Sans Mono" w:cs="Liberation Mono"/>
      <w:sz w:val="20"/>
      <w:szCs w:val="20"/>
    </w:rPr>
  </w:style>
  <w:style w:type="paragraph" w:customStyle="1" w:styleId="15">
    <w:name w:val="Index"/>
    <w:basedOn w:val="1"/>
    <w:qFormat/>
    <w:uiPriority w:val="0"/>
    <w:pPr>
      <w:suppressLineNumbers/>
      <w:suppressAutoHyphens/>
    </w:pPr>
    <w:rPr>
      <w:rFonts w:ascii="Liberation Serif" w:hAnsi="Liberation Serif" w:cs="Lohit Devanagari"/>
    </w:rPr>
  </w:style>
  <w:style w:type="paragraph" w:customStyle="1" w:styleId="16">
    <w:name w:val="ææ¡£ç»æå¾1"/>
    <w:basedOn w:val="1"/>
    <w:uiPriority w:val="0"/>
    <w:pPr>
      <w:shd w:val="clear" w:color="auto" w:fill="000080"/>
      <w:suppressAutoHyphens/>
    </w:pPr>
    <w:rPr>
      <w:rFonts w:ascii="Liberation Serif" w:hAnsi="Liberation Serif" w:cs="Unifont"/>
    </w:rPr>
  </w:style>
  <w:style w:type="paragraph" w:customStyle="1" w:styleId="17">
    <w:name w:val="Frame Contents"/>
    <w:basedOn w:val="1"/>
    <w:uiPriority w:val="0"/>
    <w:pPr>
      <w:suppressAutoHyphens/>
    </w:pPr>
    <w:rPr>
      <w:rFonts w:ascii="Liberation Serif" w:hAnsi="Liberation Serif" w:cs="Unifont"/>
    </w:rPr>
  </w:style>
  <w:style w:type="character" w:customStyle="1" w:styleId="18">
    <w:name w:val="æ­£æææ¬ å­ç¬¦"/>
    <w:link w:val="5"/>
    <w:uiPriority w:val="0"/>
    <w:rPr>
      <w:rFonts w:ascii="Liberation Serif" w:hAnsi="Liberation Serif" w:cs="Unifont"/>
      <w:kern w:val="2"/>
      <w:sz w:val="21"/>
      <w:szCs w:val="24"/>
    </w:rPr>
  </w:style>
  <w:style w:type="character" w:customStyle="1" w:styleId="19">
    <w:name w:val="é¡µè å­ç¬¦"/>
    <w:link w:val="6"/>
    <w:uiPriority w:val="99"/>
    <w:rPr>
      <w:kern w:val="2"/>
      <w:sz w:val="18"/>
      <w:szCs w:val="18"/>
    </w:rPr>
  </w:style>
  <w:style w:type="character" w:customStyle="1" w:styleId="20">
    <w:name w:val="é¡µç å­ç¬¦"/>
    <w:link w:val="7"/>
    <w:uiPriority w:val="99"/>
    <w:rPr>
      <w:kern w:val="2"/>
      <w:sz w:val="18"/>
      <w:szCs w:val="18"/>
    </w:rPr>
  </w:style>
  <w:style w:type="character" w:customStyle="1" w:styleId="21">
    <w:name w:val="WW8Num1z8"/>
    <w:uiPriority w:val="0"/>
  </w:style>
  <w:style w:type="character" w:customStyle="1" w:styleId="22">
    <w:name w:val="WW8Num3z0"/>
    <w:uiPriority w:val="0"/>
  </w:style>
  <w:style w:type="character" w:customStyle="1" w:styleId="23">
    <w:name w:val="WW8Num1z2"/>
    <w:uiPriority w:val="0"/>
  </w:style>
  <w:style w:type="character" w:customStyle="1" w:styleId="24">
    <w:name w:val="WW8Num9z0"/>
    <w:uiPriority w:val="0"/>
  </w:style>
  <w:style w:type="character" w:customStyle="1" w:styleId="25">
    <w:name w:val="WW8Num1z6"/>
    <w:uiPriority w:val="0"/>
  </w:style>
  <w:style w:type="character" w:customStyle="1" w:styleId="26">
    <w:name w:val="WW8Num11z5"/>
    <w:uiPriority w:val="0"/>
  </w:style>
  <w:style w:type="character" w:customStyle="1" w:styleId="27">
    <w:name w:val="WW8Num1z5"/>
    <w:uiPriority w:val="0"/>
  </w:style>
  <w:style w:type="character" w:customStyle="1" w:styleId="28">
    <w:name w:val="WW8Num6z0"/>
    <w:uiPriority w:val="0"/>
    <w:rPr>
      <w:rFonts w:hint="default" w:ascii="Wingdings" w:hAnsi="Wingdings" w:cs="Wingdings"/>
    </w:rPr>
  </w:style>
  <w:style w:type="character" w:customStyle="1" w:styleId="29">
    <w:name w:val="WW8Num1z7"/>
    <w:uiPriority w:val="0"/>
  </w:style>
  <w:style w:type="character" w:customStyle="1" w:styleId="30">
    <w:name w:val="WW8Num2z0"/>
    <w:uiPriority w:val="0"/>
  </w:style>
  <w:style w:type="character" w:customStyle="1" w:styleId="31">
    <w:name w:val="WW8Num11z4"/>
    <w:uiPriority w:val="0"/>
  </w:style>
  <w:style w:type="character" w:customStyle="1" w:styleId="32">
    <w:name w:val="WW8Num7z0"/>
    <w:uiPriority w:val="0"/>
    <w:rPr>
      <w:rFonts w:hint="default" w:ascii="Wingdings" w:hAnsi="Wingdings" w:cs="Wingdings"/>
    </w:rPr>
  </w:style>
  <w:style w:type="character" w:customStyle="1" w:styleId="33">
    <w:name w:val="WW8Num1z3"/>
    <w:uiPriority w:val="0"/>
  </w:style>
  <w:style w:type="character" w:customStyle="1" w:styleId="34">
    <w:name w:val="WW8Num11z3"/>
    <w:uiPriority w:val="0"/>
  </w:style>
  <w:style w:type="character" w:customStyle="1" w:styleId="35">
    <w:name w:val="WW8Num1z0"/>
    <w:uiPriority w:val="0"/>
  </w:style>
  <w:style w:type="character" w:customStyle="1" w:styleId="36">
    <w:name w:val="WW8Num11z0"/>
    <w:uiPriority w:val="0"/>
    <w:rPr>
      <w:rFonts w:hint="default"/>
    </w:rPr>
  </w:style>
  <w:style w:type="character" w:customStyle="1" w:styleId="37">
    <w:name w:val="WW8Num1z1"/>
    <w:uiPriority w:val="0"/>
  </w:style>
  <w:style w:type="character" w:customStyle="1" w:styleId="38">
    <w:name w:val="WW8Num5z0"/>
    <w:uiPriority w:val="0"/>
    <w:rPr>
      <w:rFonts w:hint="default" w:ascii="Wingdings" w:hAnsi="Wingdings" w:cs="Wingdings"/>
    </w:rPr>
  </w:style>
  <w:style w:type="character" w:customStyle="1" w:styleId="39">
    <w:name w:val="WW8Num1z4"/>
    <w:uiPriority w:val="0"/>
  </w:style>
  <w:style w:type="character" w:customStyle="1" w:styleId="40">
    <w:name w:val="WW8Num10z0"/>
    <w:uiPriority w:val="0"/>
    <w:rPr>
      <w:rFonts w:hint="default" w:ascii="Wingdings" w:hAnsi="Wingdings" w:cs="Wingdings"/>
    </w:rPr>
  </w:style>
  <w:style w:type="character" w:customStyle="1" w:styleId="41">
    <w:name w:val="WW8Num4z0"/>
    <w:uiPriority w:val="0"/>
  </w:style>
  <w:style w:type="character" w:customStyle="1" w:styleId="42">
    <w:name w:val="WW8Num11z7"/>
    <w:uiPriority w:val="0"/>
  </w:style>
  <w:style w:type="character" w:customStyle="1" w:styleId="43">
    <w:name w:val="WW8Num11z1"/>
    <w:uiPriority w:val="0"/>
  </w:style>
  <w:style w:type="character" w:customStyle="1" w:styleId="44">
    <w:name w:val="WW8Num8z0"/>
    <w:uiPriority w:val="0"/>
    <w:rPr>
      <w:rFonts w:hint="default" w:ascii="Wingdings" w:hAnsi="Wingdings" w:cs="Wingdings"/>
    </w:rPr>
  </w:style>
  <w:style w:type="character" w:customStyle="1" w:styleId="45">
    <w:name w:val="WW8Num11z8"/>
    <w:uiPriority w:val="0"/>
  </w:style>
  <w:style w:type="character" w:customStyle="1" w:styleId="46">
    <w:name w:val="é»è®¤æ®µè½å­ä½1"/>
    <w:uiPriority w:val="0"/>
  </w:style>
  <w:style w:type="character" w:customStyle="1" w:styleId="47">
    <w:name w:val="WW8Num11z6"/>
    <w:uiPriority w:val="0"/>
  </w:style>
  <w:style w:type="character" w:customStyle="1" w:styleId="48">
    <w:name w:val="WW8Num11z2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8067\&#230;&#161;&#140;&#233;&#157;&#162;\&#230;&#186;&#144;&#228;&#187;&#163;&#231;&#160;&#129;&#230;&#168;&#161;&#230;&#157;&#191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ï¼­ï¼³ ã´ã·ãã¯"/>
        <a:font script="Hang" typeface="ë§ì ê³ ë"/>
        <a:font script="Hans" typeface="å®ä½"/>
        <a:font script="Hant" typeface="æ°ç´°æé«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ï¼­ï¼³ ææ"/>
        <a:font script="Hang" typeface="ë§ì ê³ ë"/>
        <a:font script="Hans" typeface="å®ä½"/>
        <a:font script="Hant" typeface="æ°ç´°æé«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æºä»£ç æ¨¡æ¿.dot</Template>
  <Company>China</Company>
  <Pages>60</Pages>
  <Words>18179</Words>
  <Characters>103625</Characters>
  <Lines>863</Lines>
  <Paragraphs>243</Paragraphs>
  <TotalTime>2</TotalTime>
  <ScaleCrop>false</ScaleCrop>
  <LinksUpToDate>false</LinksUpToDate>
  <CharactersWithSpaces>121561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2010-12-09T00:39:00Z</dcterms:created>
  <dc:creator>8067</dc:creator>
  <cp:lastModifiedBy>Yohann</cp:lastModifiedBy>
  <dcterms:modified xsi:type="dcterms:W3CDTF">2021-12-23T02:03:02Z</dcterms:modified>
  <dc:title>ä»£ç çè¦æ±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  <property fmtid="{D5CDD505-2E9C-101B-9397-08002B2CF9AE}" pid="3" name="ICV">
    <vt:lpwstr>23DF79AC03554009A0BD6676FCEBF5D0</vt:lpwstr>
  </property>
</Properties>
</file>